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851BB1">
      <w:pPr>
        <w:pStyle w:val="Title"/>
      </w:pPr>
      <w:r>
        <w:t>IIW HW 5 - OWL</w:t>
      </w:r>
    </w:p>
    <w:p w:rsidR="00855982" w:rsidRDefault="00855982" w:rsidP="00855982"/>
    <w:p w:rsidR="00851BB1" w:rsidRDefault="00851BB1" w:rsidP="00855982"/>
    <w:p w:rsidR="00851BB1" w:rsidRDefault="00851BB1" w:rsidP="00851BB1">
      <w:pPr>
        <w:pStyle w:val="ListParagraph"/>
        <w:numPr>
          <w:ilvl w:val="0"/>
          <w:numId w:val="31"/>
        </w:numPr>
      </w:pPr>
      <w:r w:rsidRPr="00851BB1">
        <w:t>What’s the definition of mad_cow?</w:t>
      </w:r>
      <w:r>
        <w:t xml:space="preserve"> </w:t>
      </w:r>
      <w:r w:rsidRPr="00851BB1">
        <w:t>Give both the formal definition and an explanation in your own words</w:t>
      </w:r>
      <w:r>
        <w:t>.</w:t>
      </w:r>
      <w:r>
        <w:br/>
      </w:r>
      <w:r w:rsidR="0047561A">
        <w:t>Formal Definition:</w:t>
      </w:r>
    </w:p>
    <w:p w:rsidR="0047561A" w:rsidRDefault="006537B8" w:rsidP="0047561A">
      <w:pPr>
        <w:pStyle w:val="ListParagraph"/>
        <w:rPr>
          <w:rFonts w:cstheme="minorHAnsi"/>
          <w:color w:val="222222"/>
          <w:shd w:val="clear" w:color="auto" w:fill="FFFFFF"/>
        </w:rPr>
      </w:pPr>
      <w:r w:rsidRPr="006537B8">
        <w:rPr>
          <w:rFonts w:cstheme="minorHAnsi"/>
        </w:rPr>
        <w:t xml:space="preserve">Mad cow </w:t>
      </w:r>
      <w:r w:rsidRPr="006537B8">
        <w:rPr>
          <w:rFonts w:cstheme="minorHAnsi"/>
          <w:color w:val="000000"/>
          <w:shd w:val="clear" w:color="auto" w:fill="FFFFFF"/>
        </w:rPr>
        <w:t xml:space="preserve">≡ cow </w:t>
      </w:r>
      <w:r w:rsidRPr="006537B8">
        <w:rPr>
          <w:rFonts w:ascii="Cambria Math" w:hAnsi="Cambria Math" w:cs="Cambria Math"/>
          <w:color w:val="222222"/>
          <w:shd w:val="clear" w:color="auto" w:fill="FFFFFF"/>
        </w:rPr>
        <w:t>⨅</w:t>
      </w:r>
      <w:r w:rsidRPr="006537B8">
        <w:rPr>
          <w:rStyle w:val="apple-converted-space"/>
          <w:rFonts w:cstheme="minorHAnsi"/>
          <w:color w:val="222222"/>
          <w:shd w:val="clear" w:color="auto" w:fill="FFFFFF"/>
        </w:rPr>
        <w:t> </w:t>
      </w:r>
      <w:r w:rsidRPr="006537B8">
        <w:rPr>
          <w:rFonts w:ascii="Cambria Math" w:hAnsi="Cambria Math" w:cs="Cambria Math"/>
          <w:color w:val="222222"/>
          <w:shd w:val="clear" w:color="auto" w:fill="FFFFFF"/>
        </w:rPr>
        <w:t>∃</w:t>
      </w:r>
      <w:r w:rsidRPr="006537B8">
        <w:rPr>
          <w:rFonts w:cstheme="minorHAnsi"/>
          <w:color w:val="222222"/>
          <w:shd w:val="clear" w:color="auto" w:fill="FFFFFF"/>
        </w:rPr>
        <w:t xml:space="preserve">eats.brain </w:t>
      </w:r>
      <w:r w:rsidRPr="006537B8">
        <w:rPr>
          <w:rFonts w:ascii="Cambria Math" w:hAnsi="Cambria Math" w:cs="Cambria Math"/>
          <w:color w:val="222222"/>
          <w:shd w:val="clear" w:color="auto" w:fill="FFFFFF"/>
        </w:rPr>
        <w:t>⨅</w:t>
      </w:r>
      <w:r w:rsidRPr="006537B8">
        <w:rPr>
          <w:rStyle w:val="apple-converted-space"/>
          <w:rFonts w:cstheme="minorHAnsi"/>
          <w:color w:val="222222"/>
          <w:shd w:val="clear" w:color="auto" w:fill="FFFFFF"/>
        </w:rPr>
        <w:t> </w:t>
      </w:r>
      <w:r w:rsidRPr="006537B8">
        <w:rPr>
          <w:rFonts w:ascii="Cambria Math" w:hAnsi="Cambria Math" w:cs="Cambria Math"/>
          <w:color w:val="222222"/>
          <w:shd w:val="clear" w:color="auto" w:fill="FFFFFF"/>
        </w:rPr>
        <w:t>∃</w:t>
      </w:r>
      <w:r w:rsidRPr="006537B8">
        <w:rPr>
          <w:rFonts w:cstheme="minorHAnsi"/>
          <w:color w:val="222222"/>
          <w:shd w:val="clear" w:color="auto" w:fill="FFFFFF"/>
        </w:rPr>
        <w:t>part_of.sheep</w:t>
      </w:r>
    </w:p>
    <w:p w:rsidR="006537B8" w:rsidRDefault="006537B8" w:rsidP="0047561A">
      <w:pPr>
        <w:pStyle w:val="ListParagraph"/>
        <w:rPr>
          <w:rFonts w:cstheme="minorHAnsi"/>
          <w:color w:val="222222"/>
          <w:shd w:val="clear" w:color="auto" w:fill="FFFFFF"/>
        </w:rPr>
      </w:pPr>
      <w:r>
        <w:rPr>
          <w:rFonts w:cstheme="minorHAnsi"/>
          <w:color w:val="222222"/>
          <w:shd w:val="clear" w:color="auto" w:fill="FFFFFF"/>
        </w:rPr>
        <w:t>Definition in own word:</w:t>
      </w:r>
    </w:p>
    <w:p w:rsidR="006537B8" w:rsidRDefault="006537B8" w:rsidP="0047561A">
      <w:pPr>
        <w:pStyle w:val="ListParagraph"/>
        <w:rPr>
          <w:rFonts w:cstheme="minorHAnsi"/>
          <w:color w:val="222222"/>
          <w:shd w:val="clear" w:color="auto" w:fill="FFFFFF"/>
        </w:rPr>
      </w:pPr>
      <w:r>
        <w:rPr>
          <w:rFonts w:cstheme="minorHAnsi"/>
          <w:color w:val="222222"/>
          <w:shd w:val="clear" w:color="auto" w:fill="FFFFFF"/>
        </w:rPr>
        <w:t>Mad cow is a subclass of cow</w:t>
      </w:r>
      <w:r w:rsidR="00306F64">
        <w:rPr>
          <w:rFonts w:cstheme="minorHAnsi"/>
          <w:color w:val="222222"/>
          <w:shd w:val="clear" w:color="auto" w:fill="FFFFFF"/>
        </w:rPr>
        <w:t xml:space="preserve"> </w:t>
      </w:r>
      <w:r>
        <w:rPr>
          <w:rFonts w:cstheme="minorHAnsi"/>
          <w:color w:val="222222"/>
          <w:shd w:val="clear" w:color="auto" w:fill="FFFFFF"/>
        </w:rPr>
        <w:t xml:space="preserve">(which is a subclass of vegetarian -&gt; Animal ). It has two properties eats which should have </w:t>
      </w:r>
      <w:r w:rsidR="006E6FC2">
        <w:rPr>
          <w:rFonts w:cstheme="minorHAnsi"/>
          <w:color w:val="222222"/>
          <w:shd w:val="clear" w:color="auto" w:fill="FFFFFF"/>
        </w:rPr>
        <w:t>at least</w:t>
      </w:r>
      <w:r>
        <w:rPr>
          <w:rFonts w:cstheme="minorHAnsi"/>
          <w:color w:val="222222"/>
          <w:shd w:val="clear" w:color="auto" w:fill="FFFFFF"/>
        </w:rPr>
        <w:t xml:space="preserve"> one brain and part_of which should have </w:t>
      </w:r>
      <w:r w:rsidR="006E6FC2">
        <w:rPr>
          <w:rFonts w:cstheme="minorHAnsi"/>
          <w:color w:val="222222"/>
          <w:shd w:val="clear" w:color="auto" w:fill="FFFFFF"/>
        </w:rPr>
        <w:t>at least</w:t>
      </w:r>
      <w:r>
        <w:rPr>
          <w:rFonts w:cstheme="minorHAnsi"/>
          <w:color w:val="222222"/>
          <w:shd w:val="clear" w:color="auto" w:fill="FFFFFF"/>
        </w:rPr>
        <w:t xml:space="preserve"> one sheep.</w:t>
      </w:r>
    </w:p>
    <w:p w:rsidR="006537B8" w:rsidRDefault="006537B8" w:rsidP="0047561A">
      <w:pPr>
        <w:pStyle w:val="ListParagraph"/>
        <w:rPr>
          <w:rFonts w:cstheme="minorHAnsi"/>
          <w:color w:val="222222"/>
          <w:shd w:val="clear" w:color="auto" w:fill="FFFFFF"/>
        </w:rPr>
      </w:pPr>
    </w:p>
    <w:p w:rsidR="00AB79C5" w:rsidRDefault="006E6FC2" w:rsidP="00AB79C5">
      <w:pPr>
        <w:pStyle w:val="ListParagraph"/>
        <w:numPr>
          <w:ilvl w:val="0"/>
          <w:numId w:val="31"/>
        </w:numPr>
      </w:pPr>
      <w:r w:rsidRPr="006E6FC2">
        <w:t>What constraints does mad_cow inherit from its superclasses?</w:t>
      </w:r>
      <w:r>
        <w:br/>
      </w:r>
      <w:r w:rsidR="00865412">
        <w:t>cow subclass constraint: It is a subclass of animal and eats everything but animal or part_of animal.</w:t>
      </w:r>
      <w:r w:rsidR="00AB79C5">
        <w:t xml:space="preserve"> </w:t>
      </w:r>
    </w:p>
    <w:p w:rsidR="00AB79C5" w:rsidRDefault="00AB79C5" w:rsidP="00AB79C5">
      <w:pPr>
        <w:pStyle w:val="ListParagraph"/>
      </w:pPr>
      <w:r>
        <w:t>Cow  subclassOf Vegetarian</w:t>
      </w:r>
    </w:p>
    <w:p w:rsidR="007361CF" w:rsidRDefault="00AB79C5" w:rsidP="00AB79C5">
      <w:pPr>
        <w:pStyle w:val="ListParagraph"/>
      </w:pPr>
      <w:r>
        <w:tab/>
      </w:r>
      <w:r>
        <w:tab/>
        <w:t xml:space="preserve">Vegetarian equivalentTo Animal and (eats only </w:t>
      </w:r>
      <w:r>
        <w:tab/>
        <w:t>(not (animal))) and (eats only (not (part_of some animal)))</w:t>
      </w:r>
    </w:p>
    <w:p w:rsidR="00865412" w:rsidRPr="00865412" w:rsidRDefault="007361CF" w:rsidP="00AB79C5">
      <w:pPr>
        <w:pStyle w:val="ListParagraph"/>
        <w:rPr>
          <w:rFonts w:cstheme="minorHAnsi"/>
          <w:color w:val="222222"/>
          <w:shd w:val="clear" w:color="auto" w:fill="FFFFFF"/>
        </w:rPr>
      </w:pPr>
      <w:r>
        <w:t>In other words mad_cow inherits being a Vegeterian from the superclasses.</w:t>
      </w:r>
      <w:r w:rsidR="00AB79C5">
        <w:br/>
      </w:r>
    </w:p>
    <w:p w:rsidR="00865412" w:rsidRPr="00865412" w:rsidRDefault="00865412" w:rsidP="00865412">
      <w:pPr>
        <w:pStyle w:val="ListParagraph"/>
        <w:numPr>
          <w:ilvl w:val="0"/>
          <w:numId w:val="31"/>
        </w:numPr>
        <w:rPr>
          <w:rFonts w:cstheme="minorHAnsi"/>
          <w:color w:val="222222"/>
          <w:shd w:val="clear" w:color="auto" w:fill="FFFFFF"/>
        </w:rPr>
      </w:pPr>
      <w:r w:rsidRPr="00865412">
        <w:t>Do you see any problem with that definition? Why?</w:t>
      </w:r>
    </w:p>
    <w:p w:rsidR="00AB79C5" w:rsidRDefault="00865412" w:rsidP="00865412">
      <w:pPr>
        <w:pStyle w:val="ListParagraph"/>
      </w:pPr>
      <w:r>
        <w:t>The mad cow becomes subclass of owl:Nothing</w:t>
      </w:r>
      <w:r>
        <w:br/>
        <w:t>mad cow Equival</w:t>
      </w:r>
      <w:r w:rsidR="00AB79C5">
        <w:t>entTo cow and (eats some (brain</w:t>
      </w:r>
      <w:r>
        <w:t xml:space="preserve"> and </w:t>
      </w:r>
      <w:r w:rsidR="00AB79C5">
        <w:t>(</w:t>
      </w:r>
      <w:r>
        <w:t>part_of some sheep)</w:t>
      </w:r>
      <w:r w:rsidR="00AB79C5">
        <w:t>))</w:t>
      </w:r>
    </w:p>
    <w:p w:rsidR="00AB79C5" w:rsidRDefault="00AB79C5" w:rsidP="00865412">
      <w:pPr>
        <w:pStyle w:val="ListParagraph"/>
      </w:pPr>
      <w:r>
        <w:tab/>
        <w:t>Cow  subclassOf Vegetarian</w:t>
      </w:r>
    </w:p>
    <w:p w:rsidR="00AB79C5" w:rsidRDefault="00AB79C5" w:rsidP="00865412">
      <w:pPr>
        <w:pStyle w:val="ListParagraph"/>
      </w:pPr>
      <w:r>
        <w:tab/>
      </w:r>
      <w:r>
        <w:tab/>
        <w:t xml:space="preserve">Vegetarian equivalentTo Animal and (eats only </w:t>
      </w:r>
      <w:r>
        <w:tab/>
        <w:t>(not (animal))) and (eats only (not (part_of some animal)))</w:t>
      </w:r>
    </w:p>
    <w:p w:rsidR="00AB79C5" w:rsidRDefault="00AB79C5" w:rsidP="00865412">
      <w:pPr>
        <w:pStyle w:val="ListParagraph"/>
      </w:pPr>
      <w:r>
        <w:tab/>
        <w:t>Sheep Subclass animal.</w:t>
      </w:r>
    </w:p>
    <w:p w:rsidR="00AB79C5" w:rsidRDefault="00AB79C5" w:rsidP="00865412">
      <w:pPr>
        <w:pStyle w:val="ListParagraph"/>
      </w:pPr>
    </w:p>
    <w:p w:rsidR="00AB79C5" w:rsidRDefault="00AB79C5" w:rsidP="00865412">
      <w:pPr>
        <w:pStyle w:val="ListParagraph"/>
      </w:pPr>
      <w:r>
        <w:t>Hence this contradicts where mad cow cannot eat Animal (since it is subclass of Vegetarian which cannot eat Animal) and the definition of mad cow says it eats sheep (which is sublass of animal)</w:t>
      </w:r>
    </w:p>
    <w:p w:rsidR="00AB79C5" w:rsidRDefault="00AB79C5" w:rsidP="00865412">
      <w:pPr>
        <w:pStyle w:val="ListParagraph"/>
      </w:pPr>
    </w:p>
    <w:p w:rsidR="001735E8" w:rsidRDefault="001735E8" w:rsidP="001735E8">
      <w:pPr>
        <w:pStyle w:val="ListParagraph"/>
        <w:numPr>
          <w:ilvl w:val="0"/>
          <w:numId w:val="31"/>
        </w:numPr>
      </w:pPr>
      <w:r w:rsidRPr="001735E8">
        <w:t>What happened to the definition of mad_cow?</w:t>
      </w:r>
    </w:p>
    <w:p w:rsidR="001735E8" w:rsidRDefault="001735E8" w:rsidP="001735E8">
      <w:pPr>
        <w:pStyle w:val="ListParagraph"/>
      </w:pPr>
      <w:r>
        <w:t>The definition of mad_cow now includes owl:nothing. This is because the initial definition of mad cow and constraints of its subclass contradicts allowing it to become a subclass of Vegetarian and cow.</w:t>
      </w:r>
      <w:r>
        <w:br/>
      </w:r>
    </w:p>
    <w:p w:rsidR="00A46428" w:rsidRDefault="001735E8" w:rsidP="001735E8">
      <w:pPr>
        <w:pStyle w:val="ListParagraph"/>
        <w:numPr>
          <w:ilvl w:val="0"/>
          <w:numId w:val="31"/>
        </w:numPr>
      </w:pPr>
      <w:r w:rsidRPr="001735E8">
        <w:t>What happened to the giraffe class? Why?</w:t>
      </w:r>
      <w:r>
        <w:br/>
      </w:r>
      <w:r w:rsidR="00A46428">
        <w:t>Giraffe become equivalent to a Vegetarian.</w:t>
      </w:r>
    </w:p>
    <w:p w:rsidR="00A46428" w:rsidRDefault="00A46428" w:rsidP="00A46428">
      <w:pPr>
        <w:pStyle w:val="ListParagraph"/>
      </w:pPr>
      <w:r>
        <w:t>Definition of Vegetarian: subclass of animal</w:t>
      </w:r>
    </w:p>
    <w:p w:rsidR="00A46428" w:rsidRDefault="00A46428" w:rsidP="00A46428">
      <w:pPr>
        <w:pStyle w:val="ListParagraph"/>
      </w:pPr>
      <w:r>
        <w:tab/>
      </w:r>
      <w:r>
        <w:tab/>
      </w:r>
      <w:r>
        <w:tab/>
        <w:t xml:space="preserve">    Eats anything but animal or part_of animal</w:t>
      </w:r>
    </w:p>
    <w:p w:rsidR="00A46428" w:rsidRDefault="00A46428" w:rsidP="00A46428">
      <w:pPr>
        <w:pStyle w:val="ListParagraph"/>
      </w:pPr>
      <w:r>
        <w:t>Definition of giraffe: subclass of animal</w:t>
      </w:r>
    </w:p>
    <w:p w:rsidR="00A46428" w:rsidRDefault="00A46428" w:rsidP="00A46428">
      <w:pPr>
        <w:pStyle w:val="ListParagraph"/>
      </w:pPr>
      <w:r>
        <w:tab/>
      </w:r>
      <w:r>
        <w:tab/>
        <w:t xml:space="preserve">          Eats only leaf</w:t>
      </w:r>
    </w:p>
    <w:p w:rsidR="00A46428" w:rsidRDefault="00A46428" w:rsidP="00A46428">
      <w:pPr>
        <w:pStyle w:val="ListParagraph"/>
      </w:pPr>
      <w:r>
        <w:lastRenderedPageBreak/>
        <w:t xml:space="preserve">   </w:t>
      </w:r>
      <w:r>
        <w:tab/>
      </w:r>
      <w:r>
        <w:tab/>
        <w:t xml:space="preserve">           Subclass of vegetarian.</w:t>
      </w:r>
    </w:p>
    <w:p w:rsidR="00A46428" w:rsidRDefault="00A46428" w:rsidP="00A46428">
      <w:pPr>
        <w:pStyle w:val="ListParagraph"/>
      </w:pPr>
      <w:r>
        <w:t>Clearly Giraffe can be seen to become equivalent subclass of giraffe.</w:t>
      </w:r>
    </w:p>
    <w:p w:rsidR="00A46428" w:rsidRDefault="00A46428" w:rsidP="00A46428">
      <w:pPr>
        <w:pStyle w:val="ListParagraph"/>
      </w:pPr>
    </w:p>
    <w:p w:rsidR="00A46428" w:rsidRDefault="00A46428" w:rsidP="00E257C9">
      <w:pPr>
        <w:pStyle w:val="ListParagraph"/>
        <w:numPr>
          <w:ilvl w:val="0"/>
          <w:numId w:val="31"/>
        </w:numPr>
      </w:pPr>
      <w:r w:rsidRPr="00A46428">
        <w:t>List all the dog and cat owners.</w:t>
      </w:r>
      <w:r w:rsidR="00E257C9">
        <w:br/>
      </w:r>
      <w:r w:rsidR="00E257C9" w:rsidRPr="00E257C9">
        <w:t>has_pet some cat or  has_pet some dog</w:t>
      </w:r>
    </w:p>
    <w:p w:rsidR="00A46428" w:rsidRDefault="00E257C9" w:rsidP="00A46428">
      <w:pPr>
        <w:pStyle w:val="ListParagraph"/>
      </w:pPr>
      <w:r>
        <w:t>Owners of dog and cat are:</w:t>
      </w:r>
    </w:p>
    <w:p w:rsidR="00E257C9" w:rsidRDefault="00E257C9" w:rsidP="00A46428">
      <w:pPr>
        <w:pStyle w:val="ListParagraph"/>
      </w:pPr>
      <w:r>
        <w:tab/>
        <w:t>Fred</w:t>
      </w:r>
    </w:p>
    <w:p w:rsidR="00E257C9" w:rsidRDefault="00E257C9" w:rsidP="00A46428">
      <w:pPr>
        <w:pStyle w:val="ListParagraph"/>
      </w:pPr>
      <w:r>
        <w:tab/>
        <w:t>Joe</w:t>
      </w:r>
    </w:p>
    <w:p w:rsidR="00E257C9" w:rsidRDefault="00E257C9" w:rsidP="00A46428">
      <w:pPr>
        <w:pStyle w:val="ListParagraph"/>
      </w:pPr>
      <w:r>
        <w:tab/>
        <w:t>Mick</w:t>
      </w:r>
    </w:p>
    <w:p w:rsidR="00E257C9" w:rsidRDefault="00E257C9" w:rsidP="00A46428">
      <w:pPr>
        <w:pStyle w:val="ListParagraph"/>
      </w:pPr>
      <w:r>
        <w:tab/>
        <w:t>Minnie</w:t>
      </w:r>
      <w:r w:rsidR="007361CF">
        <w:br/>
        <w:t>If this is consider to be “List all owners having both cat and dog” then the result is an empty set.</w:t>
      </w:r>
    </w:p>
    <w:p w:rsidR="00E257C9" w:rsidRDefault="00E257C9" w:rsidP="00A46428">
      <w:pPr>
        <w:pStyle w:val="ListParagraph"/>
      </w:pPr>
    </w:p>
    <w:p w:rsidR="00E257C9" w:rsidRDefault="00E257C9" w:rsidP="00E257C9">
      <w:pPr>
        <w:pStyle w:val="ListParagraph"/>
        <w:numPr>
          <w:ilvl w:val="0"/>
          <w:numId w:val="31"/>
        </w:numPr>
      </w:pPr>
      <w:r w:rsidRPr="00E257C9">
        <w:t>Give a complete description of the instance Mick.</w:t>
      </w:r>
      <w:r>
        <w:br/>
        <w:t>Description of Mick:</w:t>
      </w:r>
    </w:p>
    <w:p w:rsidR="00E257C9" w:rsidRDefault="00E257C9" w:rsidP="00E257C9">
      <w:pPr>
        <w:pStyle w:val="ListParagraph"/>
        <w:numPr>
          <w:ilvl w:val="1"/>
          <w:numId w:val="31"/>
        </w:numPr>
      </w:pPr>
      <w:r>
        <w:t>Male</w:t>
      </w:r>
    </w:p>
    <w:p w:rsidR="00E257C9" w:rsidRDefault="00E257C9" w:rsidP="00E257C9">
      <w:pPr>
        <w:pStyle w:val="ListParagraph"/>
        <w:numPr>
          <w:ilvl w:val="1"/>
          <w:numId w:val="31"/>
        </w:numPr>
      </w:pPr>
      <w:r>
        <w:t>Dog owner</w:t>
      </w:r>
    </w:p>
    <w:p w:rsidR="00204ED8" w:rsidRDefault="00E257C9" w:rsidP="00E257C9">
      <w:pPr>
        <w:pStyle w:val="ListParagraph"/>
        <w:numPr>
          <w:ilvl w:val="1"/>
          <w:numId w:val="31"/>
        </w:numPr>
      </w:pPr>
      <w:r>
        <w:t xml:space="preserve">White van man </w:t>
      </w:r>
    </w:p>
    <w:p w:rsidR="00E257C9" w:rsidRDefault="00204ED8" w:rsidP="00204ED8">
      <w:pPr>
        <w:pStyle w:val="ListParagraph"/>
        <w:numPr>
          <w:ilvl w:val="0"/>
          <w:numId w:val="31"/>
        </w:numPr>
      </w:pPr>
      <w:r w:rsidRPr="00204ED8">
        <w:t>List all the subclasses of grownup.</w:t>
      </w:r>
      <w:r w:rsidR="00FE08EB">
        <w:br/>
        <w:t>These are subclasses with hierarchy.</w:t>
      </w:r>
      <w:bookmarkStart w:id="0" w:name="_GoBack"/>
      <w:bookmarkEnd w:id="0"/>
      <w:r>
        <w:br/>
        <w:t>driver</w:t>
      </w:r>
      <w:r>
        <w:br/>
        <w:t xml:space="preserve">     bus driver</w:t>
      </w:r>
      <w:r>
        <w:br/>
        <w:t xml:space="preserve">     haulage truck driver</w:t>
      </w:r>
      <w:r>
        <w:br/>
        <w:t xml:space="preserve">     lorry driver</w:t>
      </w:r>
      <w:r>
        <w:br/>
        <w:t xml:space="preserve">  van driver </w:t>
      </w:r>
      <w:r>
        <w:br/>
        <w:t xml:space="preserve">      white van drive</w:t>
      </w:r>
      <w:r>
        <w:br/>
        <w:t>man</w:t>
      </w:r>
      <w:r>
        <w:br/>
        <w:t xml:space="preserve">       white van man</w:t>
      </w:r>
      <w:r>
        <w:br/>
        <w:t>woman</w:t>
      </w:r>
      <w:r w:rsidR="00E257C9">
        <w:br/>
      </w:r>
      <w:r>
        <w:t xml:space="preserve">       old lady</w:t>
      </w:r>
    </w:p>
    <w:p w:rsidR="00C50053" w:rsidRDefault="00204ED8" w:rsidP="00204ED8">
      <w:pPr>
        <w:pStyle w:val="ListParagraph"/>
        <w:numPr>
          <w:ilvl w:val="0"/>
          <w:numId w:val="31"/>
        </w:numPr>
      </w:pPr>
      <w:r w:rsidRPr="00204ED8">
        <w:t>The Daily Mirror is inferred to be a tabloid. Why?</w:t>
      </w:r>
      <w:r w:rsidR="00C50053">
        <w:br/>
        <w:t xml:space="preserve">Mick has “reads” property with value as “Daily Mirror”. Mick has “drives property as “Q1223 ABC” which is a </w:t>
      </w:r>
      <w:r w:rsidR="00C41FD3">
        <w:t xml:space="preserve">white van and since he is also </w:t>
      </w:r>
      <w:r w:rsidR="00C50053">
        <w:t xml:space="preserve">“man”  it can be inferred that Mick is type of “white van man”. </w:t>
      </w:r>
    </w:p>
    <w:p w:rsidR="00C50053" w:rsidRDefault="00C50053" w:rsidP="00C50053">
      <w:pPr>
        <w:pStyle w:val="ListParagraph"/>
      </w:pPr>
      <w:r>
        <w:t>By definition, “white van man” is a subclass of a set having “reads” property with range of values of type “tabloid” only.</w:t>
      </w:r>
    </w:p>
    <w:p w:rsidR="00C50053" w:rsidRDefault="00C50053" w:rsidP="00C50053">
      <w:pPr>
        <w:pStyle w:val="ListParagraph"/>
      </w:pPr>
      <w:r>
        <w:t>Hence, “Daily Mirror” can be inferred to be of type “tabloid”.</w:t>
      </w:r>
    </w:p>
    <w:p w:rsidR="00204ED8" w:rsidRDefault="00204ED8" w:rsidP="00C50053">
      <w:pPr>
        <w:pStyle w:val="ListParagraph"/>
      </w:pPr>
      <w:r>
        <w:br/>
      </w:r>
    </w:p>
    <w:p w:rsidR="00204ED8" w:rsidRDefault="00FD487F" w:rsidP="00204ED8">
      <w:pPr>
        <w:pStyle w:val="ListParagraph"/>
        <w:numPr>
          <w:ilvl w:val="0"/>
          <w:numId w:val="31"/>
        </w:numPr>
      </w:pPr>
      <w:r>
        <w:t xml:space="preserve">Do all the “pets” of </w:t>
      </w:r>
      <w:r w:rsidR="00204ED8" w:rsidRPr="00204ED8">
        <w:t>animal-lover need to be animals?</w:t>
      </w:r>
    </w:p>
    <w:p w:rsidR="00EE58EB" w:rsidRDefault="00EE58EB" w:rsidP="00A46428">
      <w:pPr>
        <w:pStyle w:val="ListParagraph"/>
      </w:pPr>
      <w:r>
        <w:t xml:space="preserve">Yes. </w:t>
      </w:r>
    </w:p>
    <w:p w:rsidR="00EE58EB" w:rsidRDefault="00EE58EB" w:rsidP="00A46428">
      <w:pPr>
        <w:pStyle w:val="ListParagraph"/>
      </w:pPr>
      <w:r>
        <w:t>Animal-lover equivalent is person intersect has_pet min 3 owl:things.</w:t>
      </w:r>
    </w:p>
    <w:p w:rsidR="006E6FC2" w:rsidRPr="00865412" w:rsidRDefault="00EE58EB" w:rsidP="00A46428">
      <w:pPr>
        <w:pStyle w:val="ListParagraph"/>
      </w:pPr>
      <w:r>
        <w:t xml:space="preserve">Now has_pet has domain of person and range of animal and </w:t>
      </w:r>
      <w:r w:rsidR="005D7DEE">
        <w:t>if animal-lover has a pet it can only be animals.</w:t>
      </w:r>
    </w:p>
    <w:p w:rsidR="006537B8" w:rsidRDefault="006537B8" w:rsidP="0047561A">
      <w:pPr>
        <w:pStyle w:val="ListParagraph"/>
        <w:rPr>
          <w:rFonts w:cstheme="minorHAnsi"/>
          <w:color w:val="222222"/>
          <w:shd w:val="clear" w:color="auto" w:fill="FFFFFF"/>
        </w:rPr>
      </w:pPr>
    </w:p>
    <w:p w:rsidR="006537B8" w:rsidRDefault="006537B8" w:rsidP="0047561A">
      <w:pPr>
        <w:pStyle w:val="ListParagraph"/>
        <w:rPr>
          <w:rFonts w:cstheme="minorHAnsi"/>
          <w:color w:val="222222"/>
          <w:shd w:val="clear" w:color="auto" w:fill="FFFFFF"/>
        </w:rPr>
      </w:pPr>
    </w:p>
    <w:p w:rsidR="006537B8" w:rsidRPr="006537B8" w:rsidRDefault="006537B8" w:rsidP="0047561A">
      <w:pPr>
        <w:pStyle w:val="ListParagraph"/>
        <w:rPr>
          <w:rFonts w:cstheme="minorHAnsi"/>
        </w:rPr>
      </w:pPr>
    </w:p>
    <w:sectPr w:rsidR="006537B8" w:rsidRPr="006537B8"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6E5" w:rsidRDefault="00B846E5" w:rsidP="00855982">
      <w:pPr>
        <w:spacing w:after="0" w:line="240" w:lineRule="auto"/>
      </w:pPr>
      <w:r>
        <w:separator/>
      </w:r>
    </w:p>
  </w:endnote>
  <w:endnote w:type="continuationSeparator" w:id="0">
    <w:p w:rsidR="00B846E5" w:rsidRDefault="00B846E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FE08E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6E5" w:rsidRDefault="00B846E5" w:rsidP="00855982">
      <w:pPr>
        <w:spacing w:after="0" w:line="240" w:lineRule="auto"/>
      </w:pPr>
      <w:r>
        <w:separator/>
      </w:r>
    </w:p>
  </w:footnote>
  <w:footnote w:type="continuationSeparator" w:id="0">
    <w:p w:rsidR="00B846E5" w:rsidRDefault="00B846E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3440C2"/>
    <w:multiLevelType w:val="hybridMultilevel"/>
    <w:tmpl w:val="353C8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4C23BC"/>
    <w:multiLevelType w:val="hybridMultilevel"/>
    <w:tmpl w:val="EA929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1"/>
    <w:rsid w:val="001735E8"/>
    <w:rsid w:val="001D4362"/>
    <w:rsid w:val="00204ED8"/>
    <w:rsid w:val="00306F64"/>
    <w:rsid w:val="0047561A"/>
    <w:rsid w:val="005D7DEE"/>
    <w:rsid w:val="006537B8"/>
    <w:rsid w:val="006E6FC2"/>
    <w:rsid w:val="007361CF"/>
    <w:rsid w:val="00747B31"/>
    <w:rsid w:val="007833A7"/>
    <w:rsid w:val="00851BB1"/>
    <w:rsid w:val="00855982"/>
    <w:rsid w:val="00865412"/>
    <w:rsid w:val="00A10484"/>
    <w:rsid w:val="00A46428"/>
    <w:rsid w:val="00AB79C5"/>
    <w:rsid w:val="00B846E5"/>
    <w:rsid w:val="00C41FD3"/>
    <w:rsid w:val="00C50053"/>
    <w:rsid w:val="00E257C9"/>
    <w:rsid w:val="00EE58EB"/>
    <w:rsid w:val="00FD262C"/>
    <w:rsid w:val="00FD487F"/>
    <w:rsid w:val="00FE08E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0633"/>
  <w15:chartTrackingRefBased/>
  <w15:docId w15:val="{C607DED1-D158-4C7D-AA10-E70A969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51BB1"/>
    <w:pPr>
      <w:ind w:left="720"/>
      <w:contextualSpacing/>
    </w:pPr>
  </w:style>
  <w:style w:type="character" w:customStyle="1" w:styleId="apple-converted-space">
    <w:name w:val="apple-converted-space"/>
    <w:basedOn w:val="DefaultParagraphFont"/>
    <w:rsid w:val="0065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461381">
      <w:bodyDiv w:val="1"/>
      <w:marLeft w:val="0"/>
      <w:marRight w:val="0"/>
      <w:marTop w:val="0"/>
      <w:marBottom w:val="0"/>
      <w:divBdr>
        <w:top w:val="none" w:sz="0" w:space="0" w:color="auto"/>
        <w:left w:val="none" w:sz="0" w:space="0" w:color="auto"/>
        <w:bottom w:val="none" w:sz="0" w:space="0" w:color="auto"/>
        <w:right w:val="none" w:sz="0" w:space="0" w:color="auto"/>
      </w:divBdr>
      <w:divsChild>
        <w:div w:id="43868572">
          <w:marLeft w:val="0"/>
          <w:marRight w:val="0"/>
          <w:marTop w:val="0"/>
          <w:marBottom w:val="0"/>
          <w:divBdr>
            <w:top w:val="none" w:sz="0" w:space="0" w:color="auto"/>
            <w:left w:val="none" w:sz="0" w:space="0" w:color="auto"/>
            <w:bottom w:val="none" w:sz="0" w:space="0" w:color="auto"/>
            <w:right w:val="none" w:sz="0" w:space="0" w:color="auto"/>
          </w:divBdr>
        </w:div>
        <w:div w:id="1353217032">
          <w:marLeft w:val="0"/>
          <w:marRight w:val="0"/>
          <w:marTop w:val="0"/>
          <w:marBottom w:val="0"/>
          <w:divBdr>
            <w:top w:val="none" w:sz="0" w:space="0" w:color="auto"/>
            <w:left w:val="none" w:sz="0" w:space="0" w:color="auto"/>
            <w:bottom w:val="none" w:sz="0" w:space="0" w:color="auto"/>
            <w:right w:val="none" w:sz="0" w:space="0" w:color="auto"/>
          </w:divBdr>
        </w:div>
        <w:div w:id="180776389">
          <w:marLeft w:val="0"/>
          <w:marRight w:val="0"/>
          <w:marTop w:val="0"/>
          <w:marBottom w:val="0"/>
          <w:divBdr>
            <w:top w:val="none" w:sz="0" w:space="0" w:color="auto"/>
            <w:left w:val="none" w:sz="0" w:space="0" w:color="auto"/>
            <w:bottom w:val="none" w:sz="0" w:space="0" w:color="auto"/>
            <w:right w:val="none" w:sz="0" w:space="0" w:color="auto"/>
          </w:divBdr>
        </w:div>
        <w:div w:id="1223709025">
          <w:marLeft w:val="0"/>
          <w:marRight w:val="0"/>
          <w:marTop w:val="0"/>
          <w:marBottom w:val="0"/>
          <w:divBdr>
            <w:top w:val="none" w:sz="0" w:space="0" w:color="auto"/>
            <w:left w:val="none" w:sz="0" w:space="0" w:color="auto"/>
            <w:bottom w:val="none" w:sz="0" w:space="0" w:color="auto"/>
            <w:right w:val="none" w:sz="0" w:space="0" w:color="auto"/>
          </w:divBdr>
        </w:div>
        <w:div w:id="67169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me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41617A-3D8D-4BC9-BCFC-D27FC32E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162</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Nimesh Jain</dc:creator>
  <cp:lastModifiedBy>Nimesh Jain</cp:lastModifiedBy>
  <cp:revision>11</cp:revision>
  <dcterms:created xsi:type="dcterms:W3CDTF">2016-10-21T02:37:00Z</dcterms:created>
  <dcterms:modified xsi:type="dcterms:W3CDTF">2016-10-22T02:21:00Z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